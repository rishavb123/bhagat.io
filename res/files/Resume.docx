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59" w:type="pct"/>
        <w:tblLayout w:type="fixed"/>
        <w:tblCellMar>
          <w:left w:w="0" w:type="dxa"/>
          <w:right w:w="0" w:type="dxa"/>
        </w:tblCellMar>
        <w:tblLook w:val="04A0" w:firstRow="1" w:lastRow="0" w:firstColumn="1" w:lastColumn="0" w:noHBand="0" w:noVBand="1"/>
        <w:tblDescription w:val="Layout table for name, contact info, and objective"/>
      </w:tblPr>
      <w:tblGrid>
        <w:gridCol w:w="9283"/>
      </w:tblGrid>
      <w:tr w:rsidR="00692703" w:rsidRPr="00CF1A49" w14:paraId="27E5B977" w14:textId="77777777" w:rsidTr="00F337B9">
        <w:trPr>
          <w:trHeight w:hRule="exact" w:val="1350"/>
        </w:trPr>
        <w:tc>
          <w:tcPr>
            <w:tcW w:w="9284" w:type="dxa"/>
            <w:tcMar>
              <w:top w:w="0" w:type="dxa"/>
              <w:bottom w:w="0" w:type="dxa"/>
            </w:tcMar>
          </w:tcPr>
          <w:p w14:paraId="7D3BFDB5" w14:textId="788879E5" w:rsidR="00692703" w:rsidRPr="00CF1A49" w:rsidRDefault="005E326E" w:rsidP="00913946">
            <w:pPr>
              <w:pStyle w:val="Title"/>
            </w:pPr>
            <w:bookmarkStart w:id="0" w:name="_Hlk7134170"/>
            <w:r>
              <w:t>Rishav Bhagat</w:t>
            </w:r>
          </w:p>
          <w:p w14:paraId="01810AAF" w14:textId="738724FC" w:rsidR="005E326E" w:rsidRDefault="005E326E" w:rsidP="005E326E">
            <w:pPr>
              <w:pStyle w:val="Footer"/>
            </w:pPr>
            <w:r>
              <w:t xml:space="preserve">Address: 9 Ponty Court, Monnmouth Jct, NJ 08852| </w:t>
            </w:r>
            <w:r w:rsidR="001D1606">
              <w:t xml:space="preserve">Email: </w:t>
            </w:r>
            <w:hyperlink r:id="rId7" w:history="1">
              <w:r w:rsidR="001D1606" w:rsidRPr="001A36DD">
                <w:rPr>
                  <w:rStyle w:val="Hyperlink"/>
                </w:rPr>
                <w:t>rishav@bhagat.io</w:t>
              </w:r>
            </w:hyperlink>
            <w:r w:rsidR="0082446C">
              <w:t xml:space="preserve"> |</w:t>
            </w:r>
            <w:r w:rsidR="0082446C">
              <w:t>Phone: 609-907-9096</w:t>
            </w:r>
          </w:p>
          <w:p w14:paraId="4E838DDA" w14:textId="205531D2" w:rsidR="00692703" w:rsidRPr="00CF1A49" w:rsidRDefault="005E326E" w:rsidP="005E326E">
            <w:pPr>
              <w:pStyle w:val="Footer"/>
            </w:pPr>
            <w:r>
              <w:t xml:space="preserve">Website: </w:t>
            </w:r>
            <w:hyperlink r:id="rId8" w:history="1">
              <w:r w:rsidRPr="001A36DD">
                <w:rPr>
                  <w:rStyle w:val="Hyperlink"/>
                </w:rPr>
                <w:t>https://bhagat.io</w:t>
              </w:r>
            </w:hyperlink>
            <w:r>
              <w:t xml:space="preserve"> | Github: </w:t>
            </w:r>
            <w:hyperlink r:id="rId9" w:history="1">
              <w:r w:rsidR="003769AF" w:rsidRPr="001A36DD">
                <w:rPr>
                  <w:rStyle w:val="Hyperlink"/>
                </w:rPr>
                <w:t>https://github.com/rishavb123</w:t>
              </w:r>
            </w:hyperlink>
            <w:r w:rsidR="003769AF">
              <w:t xml:space="preserve"> </w:t>
            </w:r>
          </w:p>
        </w:tc>
      </w:tr>
      <w:tr w:rsidR="009571D8" w:rsidRPr="00CF1A49" w14:paraId="772AF7D2" w14:textId="77777777" w:rsidTr="00F337B9">
        <w:trPr>
          <w:trHeight w:val="23"/>
        </w:trPr>
        <w:tc>
          <w:tcPr>
            <w:tcW w:w="9284" w:type="dxa"/>
            <w:tcMar>
              <w:top w:w="432" w:type="dxa"/>
            </w:tcMar>
          </w:tcPr>
          <w:p w14:paraId="3308E44C" w14:textId="080757CE" w:rsidR="001755A8" w:rsidRPr="00CF1A49" w:rsidRDefault="0082446C" w:rsidP="00913946">
            <w:r>
              <w:t xml:space="preserve">I </w:t>
            </w:r>
            <w:r w:rsidR="000B7ECA">
              <w:t xml:space="preserve">am a junior in </w:t>
            </w:r>
            <w:r w:rsidR="000B7ECA" w:rsidRPr="000B7ECA">
              <w:t>high school seeking a</w:t>
            </w:r>
            <w:r w:rsidR="000B7ECA">
              <w:t>n internship</w:t>
            </w:r>
            <w:r w:rsidR="000B7ECA" w:rsidRPr="000B7ECA">
              <w:t xml:space="preserve"> position where </w:t>
            </w:r>
            <w:r w:rsidR="000B7ECA">
              <w:t>I</w:t>
            </w:r>
            <w:r w:rsidR="000B7ECA" w:rsidRPr="000B7ECA">
              <w:t xml:space="preserve"> can utilize and</w:t>
            </w:r>
            <w:r w:rsidR="000B7ECA">
              <w:t xml:space="preserve"> </w:t>
            </w:r>
            <w:r w:rsidR="000B7ECA" w:rsidRPr="000B7ECA">
              <w:t>enrich</w:t>
            </w:r>
            <w:r w:rsidR="000B7ECA">
              <w:t xml:space="preserve"> my</w:t>
            </w:r>
            <w:r w:rsidR="000B7ECA" w:rsidRPr="000B7ECA">
              <w:t xml:space="preserve"> computer science knowledge and work with new cutting-edge technology.</w:t>
            </w:r>
          </w:p>
        </w:tc>
      </w:tr>
    </w:tbl>
    <w:sdt>
      <w:sdtPr>
        <w:alias w:val="Education:"/>
        <w:tag w:val="Education:"/>
        <w:id w:val="-1908763273"/>
        <w:placeholder>
          <w:docPart w:val="AD501209099140D5AFFD5862DB4FA202"/>
        </w:placeholder>
        <w:temporary/>
        <w:showingPlcHdr/>
        <w15:appearance w15:val="hidden"/>
      </w:sdtPr>
      <w:sdtEndPr/>
      <w:sdtContent>
        <w:p w14:paraId="467226AE"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E358D2D" w14:textId="77777777" w:rsidTr="000B7ECA">
        <w:tc>
          <w:tcPr>
            <w:tcW w:w="9290" w:type="dxa"/>
          </w:tcPr>
          <w:p w14:paraId="2442B090" w14:textId="77777777" w:rsidR="000B7ECA" w:rsidRPr="00EB585A" w:rsidRDefault="000B7ECA" w:rsidP="00EB585A">
            <w:pPr>
              <w:pStyle w:val="Heading3"/>
              <w:outlineLvl w:val="2"/>
            </w:pPr>
            <w:r w:rsidRPr="00EB585A">
              <w:t>South BRUnswick high school</w:t>
            </w:r>
          </w:p>
          <w:p w14:paraId="2D7C4580" w14:textId="77777777" w:rsidR="001D0BF1" w:rsidRPr="00EB585A" w:rsidRDefault="00EB585A" w:rsidP="001D0BF1">
            <w:pPr>
              <w:pStyle w:val="Heading3"/>
              <w:contextualSpacing w:val="0"/>
              <w:outlineLvl w:val="2"/>
              <w:rPr>
                <w:b w:val="0"/>
              </w:rPr>
            </w:pPr>
            <w:r>
              <w:t>Graduate year</w:t>
            </w:r>
            <w:r w:rsidR="000B7ECA">
              <w:t xml:space="preserve">: </w:t>
            </w:r>
            <w:r w:rsidR="000B7ECA" w:rsidRPr="00EB585A">
              <w:rPr>
                <w:b w:val="0"/>
              </w:rPr>
              <w:t>2020</w:t>
            </w:r>
          </w:p>
          <w:p w14:paraId="13831A64" w14:textId="77777777" w:rsidR="001D0BF1" w:rsidRDefault="000B7ECA" w:rsidP="000B7ECA">
            <w:r w:rsidRPr="00EB585A">
              <w:rPr>
                <w:rFonts w:eastAsiaTheme="majorEastAsia" w:cstheme="majorBidi"/>
                <w:b/>
                <w:caps/>
                <w:szCs w:val="24"/>
              </w:rPr>
              <w:t>GPA:</w:t>
            </w:r>
            <w:r>
              <w:t xml:space="preserve"> 4.34 (Weighted), 3.93 (Unweighted)</w:t>
            </w:r>
          </w:p>
          <w:p w14:paraId="27982E78" w14:textId="77777777" w:rsidR="000B7ECA" w:rsidRPr="00EB585A" w:rsidRDefault="000B7ECA" w:rsidP="000B1E21">
            <w:pPr>
              <w:rPr>
                <w:rFonts w:cstheme="minorHAnsi"/>
                <w:color w:val="313131"/>
              </w:rPr>
            </w:pPr>
            <w:r w:rsidRPr="00EB585A">
              <w:rPr>
                <w:rFonts w:eastAsiaTheme="majorEastAsia" w:cstheme="majorBidi"/>
                <w:b/>
                <w:caps/>
                <w:szCs w:val="24"/>
              </w:rPr>
              <w:t>Awards:</w:t>
            </w:r>
            <w:r>
              <w:t xml:space="preserve"> </w:t>
            </w:r>
            <w:r w:rsidRPr="00EB585A">
              <w:rPr>
                <w:rFonts w:cstheme="minorHAnsi"/>
                <w:color w:val="313131"/>
              </w:rPr>
              <w:t xml:space="preserve">AP Scholar </w:t>
            </w:r>
            <w:r w:rsidR="000B1E21" w:rsidRPr="00EB585A">
              <w:rPr>
                <w:rFonts w:cstheme="minorHAnsi"/>
                <w:color w:val="313131"/>
              </w:rPr>
              <w:t>w</w:t>
            </w:r>
            <w:r w:rsidRPr="00EB585A">
              <w:rPr>
                <w:rFonts w:cstheme="minorHAnsi"/>
                <w:color w:val="313131"/>
              </w:rPr>
              <w:t>ith Honor; National AP Scholar</w:t>
            </w:r>
            <w:r w:rsidR="000B1E21" w:rsidRPr="00EB585A">
              <w:rPr>
                <w:rFonts w:cstheme="minorHAnsi"/>
                <w:color w:val="313131"/>
              </w:rPr>
              <w:t xml:space="preserve"> (Pursuing</w:t>
            </w:r>
            <w:r w:rsidRPr="00EB585A">
              <w:rPr>
                <w:rFonts w:cstheme="minorHAnsi"/>
                <w:color w:val="313131"/>
              </w:rPr>
              <w:t>)</w:t>
            </w:r>
          </w:p>
          <w:p w14:paraId="143B77A8" w14:textId="77777777" w:rsidR="00EB585A" w:rsidRDefault="000B1E21" w:rsidP="000B1E21">
            <w:pPr>
              <w:rPr>
                <w:rFonts w:ascii="Raleway regular" w:hAnsi="Raleway regular"/>
                <w:color w:val="313131"/>
              </w:rPr>
            </w:pPr>
            <w:r w:rsidRPr="00EB585A">
              <w:rPr>
                <w:rFonts w:eastAsiaTheme="majorEastAsia" w:cstheme="majorBidi"/>
                <w:b/>
                <w:caps/>
                <w:szCs w:val="24"/>
              </w:rPr>
              <w:t>Achievements</w:t>
            </w:r>
            <w:r>
              <w:rPr>
                <w:rFonts w:ascii="Raleway regular" w:hAnsi="Raleway regular"/>
                <w:color w:val="313131"/>
              </w:rPr>
              <w:t xml:space="preserve">: </w:t>
            </w:r>
          </w:p>
          <w:p w14:paraId="486A1523" w14:textId="77777777" w:rsidR="00EB585A" w:rsidRPr="00EB585A" w:rsidRDefault="000B1E21" w:rsidP="000B1E21">
            <w:pPr>
              <w:rPr>
                <w:rFonts w:cstheme="minorHAnsi"/>
                <w:color w:val="313131"/>
              </w:rPr>
            </w:pPr>
            <w:r w:rsidRPr="00EB585A">
              <w:rPr>
                <w:rFonts w:cstheme="minorHAnsi"/>
                <w:color w:val="313131"/>
              </w:rPr>
              <w:t xml:space="preserve">Scored 5 on all four AP Exams taken in prior years. </w:t>
            </w:r>
          </w:p>
          <w:p w14:paraId="28B9C6E5" w14:textId="77777777" w:rsidR="000B1E21" w:rsidRPr="00EB585A" w:rsidRDefault="000B1E21" w:rsidP="000B1E21">
            <w:pPr>
              <w:rPr>
                <w:rFonts w:cstheme="minorHAnsi"/>
                <w:color w:val="313131"/>
              </w:rPr>
            </w:pPr>
            <w:r w:rsidRPr="00EB585A">
              <w:rPr>
                <w:rFonts w:cstheme="minorHAnsi"/>
                <w:color w:val="313131"/>
              </w:rPr>
              <w:t>Scheduled for another four AP test in May 2019.</w:t>
            </w:r>
          </w:p>
          <w:p w14:paraId="7A0FF73C" w14:textId="77777777" w:rsidR="000B1E21" w:rsidRPr="00EB585A" w:rsidRDefault="000B1E21" w:rsidP="000B1E21">
            <w:pPr>
              <w:rPr>
                <w:rFonts w:cstheme="minorHAnsi"/>
                <w:color w:val="313131"/>
              </w:rPr>
            </w:pPr>
            <w:r w:rsidRPr="00EB585A">
              <w:rPr>
                <w:rFonts w:cstheme="minorHAnsi"/>
                <w:color w:val="313131"/>
              </w:rPr>
              <w:t xml:space="preserve">Scored 800 (Maximum Score) on both Mathematics Level II and Physics Subject SATs </w:t>
            </w:r>
          </w:p>
          <w:p w14:paraId="518CB3E7" w14:textId="77777777" w:rsidR="000B1E21" w:rsidRPr="00EB585A" w:rsidRDefault="000B1E21" w:rsidP="000B1E21">
            <w:pPr>
              <w:rPr>
                <w:rFonts w:eastAsiaTheme="majorEastAsia" w:cstheme="majorBidi"/>
                <w:b/>
                <w:caps/>
                <w:szCs w:val="24"/>
              </w:rPr>
            </w:pPr>
            <w:r w:rsidRPr="00EB585A">
              <w:rPr>
                <w:rFonts w:eastAsiaTheme="majorEastAsia" w:cstheme="majorBidi"/>
                <w:b/>
                <w:caps/>
                <w:szCs w:val="24"/>
              </w:rPr>
              <w:t xml:space="preserve">Advance Courses Taken: </w:t>
            </w:r>
          </w:p>
          <w:p w14:paraId="1DDE8F8B" w14:textId="77777777" w:rsidR="007538DC" w:rsidRPr="00341BEE" w:rsidRDefault="000B1E21" w:rsidP="00EB585A">
            <w:pPr>
              <w:rPr>
                <w:rFonts w:ascii="Raleway regular" w:hAnsi="Raleway regular"/>
                <w:color w:val="313131"/>
              </w:rPr>
            </w:pPr>
            <w:r w:rsidRPr="00EB585A">
              <w:rPr>
                <w:rFonts w:cstheme="minorHAnsi"/>
                <w:color w:val="313131"/>
              </w:rPr>
              <w:t>Mobile Application Development</w:t>
            </w:r>
            <w:r w:rsidRPr="00EB585A">
              <w:rPr>
                <w:rFonts w:cstheme="minorHAnsi"/>
                <w:color w:val="313131"/>
              </w:rPr>
              <w:t>, AP Computer Science,</w:t>
            </w:r>
            <w:r w:rsidR="00EB585A" w:rsidRPr="00EB585A">
              <w:rPr>
                <w:rFonts w:cstheme="minorHAnsi"/>
                <w:color w:val="313131"/>
              </w:rPr>
              <w:t xml:space="preserve"> </w:t>
            </w:r>
            <w:r w:rsidRPr="00EB585A">
              <w:rPr>
                <w:rFonts w:cstheme="minorHAnsi"/>
                <w:color w:val="313131"/>
              </w:rPr>
              <w:t>Multivariable Calculus and Linear Algebra</w:t>
            </w:r>
            <w:r w:rsidR="00EB585A">
              <w:rPr>
                <w:rFonts w:cstheme="minorHAnsi"/>
                <w:color w:val="313131"/>
              </w:rPr>
              <w:t xml:space="preserve"> &amp;</w:t>
            </w:r>
            <w:r w:rsidRPr="00EB585A">
              <w:rPr>
                <w:rFonts w:cstheme="minorHAnsi"/>
                <w:color w:val="313131"/>
              </w:rPr>
              <w:t xml:space="preserve"> </w:t>
            </w:r>
            <w:r w:rsidRPr="00EB585A">
              <w:rPr>
                <w:rFonts w:cstheme="minorHAnsi"/>
                <w:color w:val="313131"/>
              </w:rPr>
              <w:t>AP Physics C</w:t>
            </w:r>
            <w:r w:rsidR="00EB585A">
              <w:rPr>
                <w:rFonts w:cstheme="minorHAnsi"/>
                <w:color w:val="313131"/>
              </w:rPr>
              <w:t>.</w:t>
            </w:r>
          </w:p>
        </w:tc>
      </w:tr>
    </w:tbl>
    <w:p w14:paraId="6775F4B3" w14:textId="31B417D6" w:rsidR="001D1606" w:rsidRPr="00CF1A49" w:rsidRDefault="001D1606" w:rsidP="001D1606">
      <w:pPr>
        <w:pStyle w:val="Heading1"/>
      </w:pPr>
      <w:r>
        <w:t>TEchnical Skills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1606" w:rsidRPr="00CF1A49" w14:paraId="7043140C" w14:textId="77777777" w:rsidTr="00BC6DDD">
        <w:tc>
          <w:tcPr>
            <w:tcW w:w="9290" w:type="dxa"/>
          </w:tcPr>
          <w:p w14:paraId="333972E3" w14:textId="6B667CD8" w:rsidR="001D1606" w:rsidRDefault="001D1606" w:rsidP="001D1606">
            <w:pPr>
              <w:pStyle w:val="ListBullet"/>
              <w:numPr>
                <w:ilvl w:val="0"/>
                <w:numId w:val="0"/>
              </w:numPr>
              <w:ind w:left="360" w:hanging="360"/>
              <w:contextualSpacing w:val="0"/>
            </w:pPr>
            <w:r w:rsidRPr="00EB585A">
              <w:rPr>
                <w:rFonts w:eastAsiaTheme="majorEastAsia" w:cstheme="majorBidi"/>
                <w:b/>
                <w:caps/>
                <w:szCs w:val="24"/>
              </w:rPr>
              <w:t>Languages:</w:t>
            </w:r>
            <w:r>
              <w:t xml:space="preserve">  Java Script, Node JS, Python, Java, C++, C#, Dart, Swift, HTML, CSS, XML, Ruby, PHP</w:t>
            </w:r>
          </w:p>
          <w:p w14:paraId="3DF92B9B" w14:textId="77777777" w:rsidR="001D1606" w:rsidRDefault="001D1606" w:rsidP="001D1606">
            <w:pPr>
              <w:pStyle w:val="ListBullet"/>
              <w:numPr>
                <w:ilvl w:val="0"/>
                <w:numId w:val="0"/>
              </w:numPr>
              <w:ind w:left="360" w:hanging="360"/>
              <w:contextualSpacing w:val="0"/>
            </w:pPr>
            <w:r w:rsidRPr="00EB585A">
              <w:rPr>
                <w:rFonts w:eastAsiaTheme="majorEastAsia" w:cstheme="majorBidi"/>
                <w:b/>
                <w:caps/>
                <w:szCs w:val="24"/>
              </w:rPr>
              <w:t>Frameworks:</w:t>
            </w:r>
            <w:r>
              <w:t xml:space="preserve"> React, React Native, Angular, Flutter</w:t>
            </w:r>
          </w:p>
          <w:p w14:paraId="1B0ABB8B" w14:textId="44E79EC4" w:rsidR="001D1606" w:rsidRDefault="001D1606" w:rsidP="001D1606">
            <w:pPr>
              <w:pStyle w:val="ListBullet"/>
              <w:numPr>
                <w:ilvl w:val="0"/>
                <w:numId w:val="0"/>
              </w:numPr>
              <w:contextualSpacing w:val="0"/>
            </w:pPr>
            <w:r w:rsidRPr="00EB585A">
              <w:rPr>
                <w:rFonts w:eastAsiaTheme="majorEastAsia" w:cstheme="majorBidi"/>
                <w:b/>
                <w:caps/>
                <w:szCs w:val="24"/>
              </w:rPr>
              <w:t>Operating Systems:</w:t>
            </w:r>
            <w:r>
              <w:t xml:space="preserve"> Windows, Mac OS, </w:t>
            </w:r>
            <w:r w:rsidR="003E2318">
              <w:t>Linux, Android, iOS</w:t>
            </w:r>
            <w:bookmarkStart w:id="1" w:name="_GoBack"/>
            <w:bookmarkEnd w:id="1"/>
          </w:p>
          <w:p w14:paraId="05C97BFF" w14:textId="77777777" w:rsidR="001D1606" w:rsidRDefault="001D1606" w:rsidP="001D1606">
            <w:pPr>
              <w:pStyle w:val="ListBullet"/>
              <w:numPr>
                <w:ilvl w:val="0"/>
                <w:numId w:val="0"/>
              </w:numPr>
              <w:contextualSpacing w:val="0"/>
            </w:pPr>
            <w:r w:rsidRPr="00EB585A">
              <w:rPr>
                <w:rFonts w:eastAsiaTheme="majorEastAsia" w:cstheme="majorBidi"/>
                <w:b/>
                <w:caps/>
                <w:szCs w:val="24"/>
              </w:rPr>
              <w:t>Networking Protocols:</w:t>
            </w:r>
            <w:r>
              <w:t xml:space="preserve"> TCP/IP, HTTP</w:t>
            </w:r>
          </w:p>
          <w:p w14:paraId="1DA69777" w14:textId="77777777" w:rsidR="001D1606" w:rsidRDefault="001D1606" w:rsidP="001D1606">
            <w:pPr>
              <w:pStyle w:val="ListBullet"/>
              <w:numPr>
                <w:ilvl w:val="0"/>
                <w:numId w:val="0"/>
              </w:numPr>
              <w:ind w:left="360" w:hanging="360"/>
              <w:contextualSpacing w:val="0"/>
            </w:pPr>
            <w:r w:rsidRPr="00EB585A">
              <w:rPr>
                <w:rFonts w:eastAsiaTheme="majorEastAsia" w:cstheme="majorBidi"/>
                <w:b/>
                <w:caps/>
                <w:szCs w:val="24"/>
              </w:rPr>
              <w:t>Database:</w:t>
            </w:r>
            <w:r>
              <w:t xml:space="preserve"> Firebase Realtime Database &amp; Cloud Firestore, SQL Lite</w:t>
            </w:r>
          </w:p>
          <w:p w14:paraId="1B0D820E" w14:textId="77777777" w:rsidR="001D1606" w:rsidRPr="00341BEE" w:rsidRDefault="001D1606" w:rsidP="00EB585A">
            <w:pPr>
              <w:pStyle w:val="ListBullet"/>
              <w:numPr>
                <w:ilvl w:val="0"/>
                <w:numId w:val="0"/>
              </w:numPr>
              <w:ind w:left="360" w:hanging="360"/>
              <w:contextualSpacing w:val="0"/>
              <w:rPr>
                <w:rFonts w:ascii="Raleway regular" w:hAnsi="Raleway regular"/>
                <w:color w:val="313131"/>
              </w:rPr>
            </w:pPr>
            <w:r w:rsidRPr="00EB585A">
              <w:rPr>
                <w:rFonts w:eastAsiaTheme="majorEastAsia" w:cstheme="majorBidi"/>
                <w:b/>
                <w:caps/>
                <w:szCs w:val="24"/>
              </w:rPr>
              <w:t>Tools:</w:t>
            </w:r>
            <w:r>
              <w:t xml:space="preserve"> Android Studio, Eclipse, Visual Studio, Visual Studio Code, Unity,</w:t>
            </w:r>
            <w:r w:rsidR="003769AF">
              <w:t xml:space="preserve"> Vi,</w:t>
            </w:r>
            <w:r>
              <w:t xml:space="preserve"> Atom,</w:t>
            </w:r>
            <w:r>
              <w:t xml:space="preserve"> P</w:t>
            </w:r>
            <w:r>
              <w:t>yCharm</w:t>
            </w:r>
          </w:p>
        </w:tc>
      </w:tr>
    </w:tbl>
    <w:p w14:paraId="5864FCB4" w14:textId="77777777" w:rsidR="00972067" w:rsidRPr="00CF1A49" w:rsidRDefault="00972067" w:rsidP="00972067">
      <w:pPr>
        <w:pStyle w:val="Heading1"/>
      </w:pPr>
      <w:r>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972067" w:rsidRPr="00CF1A49" w14:paraId="4E5EB577" w14:textId="77777777" w:rsidTr="00BC6DDD">
        <w:tc>
          <w:tcPr>
            <w:tcW w:w="9290" w:type="dxa"/>
          </w:tcPr>
          <w:p w14:paraId="353F7868" w14:textId="77777777" w:rsidR="00972067" w:rsidRPr="003769AF" w:rsidRDefault="00972067" w:rsidP="00972067">
            <w:pPr>
              <w:pStyle w:val="Heading2"/>
              <w:contextualSpacing w:val="0"/>
              <w:outlineLvl w:val="1"/>
              <w:rPr>
                <w:color w:val="595959" w:themeColor="text1" w:themeTint="A6"/>
                <w:sz w:val="22"/>
                <w:szCs w:val="24"/>
              </w:rPr>
            </w:pPr>
            <w:r w:rsidRPr="003769AF">
              <w:rPr>
                <w:color w:val="595959" w:themeColor="text1" w:themeTint="A6"/>
                <w:sz w:val="22"/>
                <w:szCs w:val="24"/>
              </w:rPr>
              <w:t>Neural Network Library</w:t>
            </w:r>
          </w:p>
          <w:p w14:paraId="5EFB00A6" w14:textId="77777777" w:rsidR="00972067" w:rsidRDefault="00972067" w:rsidP="00972067">
            <w:pPr>
              <w:pStyle w:val="ListBullet"/>
              <w:numPr>
                <w:ilvl w:val="0"/>
                <w:numId w:val="0"/>
              </w:numPr>
              <w:ind w:left="360" w:hanging="360"/>
              <w:rPr>
                <w:rFonts w:ascii="Raleway regular" w:hAnsi="Raleway regular"/>
                <w:color w:val="313131"/>
                <w:sz w:val="20"/>
                <w:szCs w:val="20"/>
              </w:rPr>
            </w:pPr>
            <w:hyperlink r:id="rId10" w:history="1">
              <w:r w:rsidRPr="001A36DD">
                <w:rPr>
                  <w:rStyle w:val="Hyperlink"/>
                  <w:rFonts w:ascii="Raleway regular" w:hAnsi="Raleway regular"/>
                  <w:sz w:val="20"/>
                  <w:szCs w:val="20"/>
                </w:rPr>
                <w:t>https://github.com/</w:t>
              </w:r>
              <w:r w:rsidRPr="001A36DD">
                <w:rPr>
                  <w:rStyle w:val="Hyperlink"/>
                  <w:rFonts w:ascii="Raleway regular" w:hAnsi="Raleway regular"/>
                  <w:sz w:val="20"/>
                  <w:szCs w:val="20"/>
                </w:rPr>
                <w:t>r</w:t>
              </w:r>
              <w:r w:rsidRPr="00F337B9">
                <w:rPr>
                  <w:rStyle w:val="Hyperlink"/>
                  <w:rFonts w:ascii="Raleway regular" w:hAnsi="Raleway regular"/>
                  <w:sz w:val="20"/>
                  <w:szCs w:val="20"/>
                </w:rPr>
                <w:t>ishavb123/</w:t>
              </w:r>
              <w:r w:rsidRPr="001A36DD">
                <w:rPr>
                  <w:rStyle w:val="Hyperlink"/>
                  <w:rFonts w:ascii="Raleway regular" w:hAnsi="Raleway regular"/>
                  <w:sz w:val="20"/>
                  <w:szCs w:val="20"/>
                </w:rPr>
                <w:t>NeuralNetw</w:t>
              </w:r>
              <w:r w:rsidRPr="001A36DD">
                <w:rPr>
                  <w:rStyle w:val="Hyperlink"/>
                  <w:rFonts w:ascii="Raleway regular" w:hAnsi="Raleway regular"/>
                  <w:sz w:val="20"/>
                  <w:szCs w:val="20"/>
                </w:rPr>
                <w:t>o</w:t>
              </w:r>
              <w:r w:rsidRPr="001A36DD">
                <w:rPr>
                  <w:rStyle w:val="Hyperlink"/>
                  <w:rFonts w:ascii="Raleway regular" w:hAnsi="Raleway regular"/>
                  <w:sz w:val="20"/>
                  <w:szCs w:val="20"/>
                </w:rPr>
                <w:t>rk</w:t>
              </w:r>
            </w:hyperlink>
            <w:r>
              <w:rPr>
                <w:rFonts w:ascii="Raleway regular" w:hAnsi="Raleway regular"/>
                <w:color w:val="313131"/>
                <w:sz w:val="20"/>
                <w:szCs w:val="20"/>
              </w:rPr>
              <w:t xml:space="preserve"> | </w:t>
            </w:r>
            <w:hyperlink r:id="rId11" w:history="1">
              <w:r w:rsidRPr="001A36DD">
                <w:rPr>
                  <w:rStyle w:val="Hyperlink"/>
                  <w:rFonts w:ascii="Raleway regular" w:hAnsi="Raleway regular"/>
                  <w:sz w:val="20"/>
                  <w:szCs w:val="20"/>
                </w:rPr>
                <w:t>https://neural</w:t>
              </w:r>
              <w:r w:rsidRPr="001A36DD">
                <w:rPr>
                  <w:rStyle w:val="Hyperlink"/>
                  <w:rFonts w:ascii="Raleway regular" w:hAnsi="Raleway regular"/>
                  <w:sz w:val="20"/>
                  <w:szCs w:val="20"/>
                </w:rPr>
                <w:t>n</w:t>
              </w:r>
              <w:r w:rsidRPr="001A36DD">
                <w:rPr>
                  <w:rStyle w:val="Hyperlink"/>
                  <w:rFonts w:ascii="Raleway regular" w:hAnsi="Raleway regular"/>
                  <w:sz w:val="20"/>
                  <w:szCs w:val="20"/>
                </w:rPr>
                <w:t>etwork.bhagat.io</w:t>
              </w:r>
            </w:hyperlink>
            <w:r>
              <w:rPr>
                <w:rFonts w:ascii="Raleway regular" w:hAnsi="Raleway regular"/>
                <w:color w:val="313131"/>
                <w:sz w:val="20"/>
                <w:szCs w:val="20"/>
              </w:rPr>
              <w:t xml:space="preserve"> </w:t>
            </w:r>
          </w:p>
          <w:p w14:paraId="5E54DC76" w14:textId="38FDD670" w:rsidR="00972067" w:rsidRDefault="00972067" w:rsidP="006421F9">
            <w:r>
              <w:t>This is a neural network library that I created from scratch using the linear algebra and calculu</w:t>
            </w:r>
            <w:r>
              <w:t>s</w:t>
            </w:r>
            <w:r>
              <w:t xml:space="preserve"> portions of the math library that I made. I implement</w:t>
            </w:r>
            <w:r w:rsidR="003769AF">
              <w:t>ed</w:t>
            </w:r>
            <w:r>
              <w:t xml:space="preserve"> this library to make an Android app that would connect to a Java TCP server that ran the neural network. On the client side, the user is able to draw a number, and the app will continuously send the image to the</w:t>
            </w:r>
            <w:r w:rsidR="00F337B9">
              <w:t xml:space="preserve"> server for it to guess a number</w:t>
            </w:r>
            <w:r>
              <w:t>.</w:t>
            </w:r>
            <w:r w:rsidR="00F337B9">
              <w:t xml:space="preserve"> </w:t>
            </w:r>
            <w:r>
              <w:t xml:space="preserve">I have also made documentation for this library using </w:t>
            </w:r>
            <w:r w:rsidR="00261C94">
              <w:t xml:space="preserve">Javadoc </w:t>
            </w:r>
            <w:r>
              <w:t>commenting.</w:t>
            </w:r>
          </w:p>
          <w:p w14:paraId="789A73E1" w14:textId="77777777" w:rsidR="00972067" w:rsidRDefault="00972067" w:rsidP="00972067">
            <w:pPr>
              <w:pStyle w:val="ListBullet"/>
              <w:numPr>
                <w:ilvl w:val="0"/>
                <w:numId w:val="0"/>
              </w:numPr>
              <w:ind w:left="360" w:hanging="360"/>
              <w:rPr>
                <w:rFonts w:ascii="Raleway regular" w:hAnsi="Raleway regular"/>
                <w:color w:val="313131"/>
              </w:rPr>
            </w:pPr>
          </w:p>
          <w:p w14:paraId="585C76D9" w14:textId="77777777" w:rsidR="00972067" w:rsidRPr="0082446C" w:rsidRDefault="00972067" w:rsidP="00972067">
            <w:pPr>
              <w:pStyle w:val="Heading2"/>
              <w:contextualSpacing w:val="0"/>
              <w:outlineLvl w:val="1"/>
              <w:rPr>
                <w:color w:val="595959" w:themeColor="text1" w:themeTint="A6"/>
                <w:sz w:val="22"/>
                <w:szCs w:val="24"/>
              </w:rPr>
            </w:pPr>
            <w:r w:rsidRPr="0082446C">
              <w:rPr>
                <w:color w:val="595959" w:themeColor="text1" w:themeTint="A6"/>
                <w:sz w:val="22"/>
                <w:szCs w:val="24"/>
              </w:rPr>
              <w:t>Home Server</w:t>
            </w:r>
          </w:p>
          <w:p w14:paraId="6E484343" w14:textId="77777777" w:rsidR="00972067" w:rsidRDefault="00972067" w:rsidP="00972067">
            <w:pPr>
              <w:pStyle w:val="ListBullet"/>
              <w:numPr>
                <w:ilvl w:val="0"/>
                <w:numId w:val="0"/>
              </w:numPr>
              <w:ind w:left="360" w:hanging="360"/>
              <w:rPr>
                <w:rFonts w:ascii="Raleway regular" w:hAnsi="Raleway regular"/>
                <w:color w:val="313131"/>
                <w:sz w:val="20"/>
                <w:szCs w:val="20"/>
              </w:rPr>
            </w:pPr>
            <w:hyperlink r:id="rId12" w:history="1">
              <w:r w:rsidRPr="001A36DD">
                <w:rPr>
                  <w:rStyle w:val="Hyperlink"/>
                  <w:rFonts w:ascii="Raleway regular" w:hAnsi="Raleway regular"/>
                  <w:sz w:val="20"/>
                  <w:szCs w:val="20"/>
                </w:rPr>
                <w:t>https://github.com/</w:t>
              </w:r>
              <w:r w:rsidRPr="001A36DD">
                <w:rPr>
                  <w:rStyle w:val="Hyperlink"/>
                  <w:rFonts w:ascii="Raleway regular" w:hAnsi="Raleway regular"/>
                  <w:sz w:val="20"/>
                  <w:szCs w:val="20"/>
                </w:rPr>
                <w:t>r</w:t>
              </w:r>
              <w:r w:rsidRPr="001A36DD">
                <w:rPr>
                  <w:rStyle w:val="Hyperlink"/>
                </w:rPr>
                <w:t>isha</w:t>
              </w:r>
              <w:r w:rsidRPr="001A36DD">
                <w:rPr>
                  <w:rStyle w:val="Hyperlink"/>
                </w:rPr>
                <w:t>v</w:t>
              </w:r>
              <w:r w:rsidRPr="001A36DD">
                <w:rPr>
                  <w:rStyle w:val="Hyperlink"/>
                </w:rPr>
                <w:t>b123/</w:t>
              </w:r>
              <w:r w:rsidRPr="001A36DD">
                <w:rPr>
                  <w:rStyle w:val="Hyperlink"/>
                  <w:rFonts w:ascii="Raleway regular" w:hAnsi="Raleway regular"/>
                  <w:sz w:val="20"/>
                  <w:szCs w:val="20"/>
                </w:rPr>
                <w:t>H</w:t>
              </w:r>
              <w:r w:rsidRPr="001A36DD">
                <w:rPr>
                  <w:rStyle w:val="Hyperlink"/>
                </w:rPr>
                <w:t>omeServer</w:t>
              </w:r>
            </w:hyperlink>
            <w:r>
              <w:rPr>
                <w:rFonts w:ascii="Raleway regular" w:hAnsi="Raleway regular"/>
                <w:color w:val="313131"/>
                <w:sz w:val="20"/>
                <w:szCs w:val="20"/>
              </w:rPr>
              <w:t xml:space="preserve"> |</w:t>
            </w:r>
            <w:r>
              <w:rPr>
                <w:rFonts w:ascii="Raleway regular" w:hAnsi="Raleway regular"/>
                <w:color w:val="313131"/>
                <w:sz w:val="20"/>
                <w:szCs w:val="20"/>
              </w:rPr>
              <w:t xml:space="preserve"> </w:t>
            </w:r>
            <w:hyperlink r:id="rId13" w:history="1">
              <w:r w:rsidRPr="001A36DD">
                <w:rPr>
                  <w:rStyle w:val="Hyperlink"/>
                  <w:rFonts w:ascii="Raleway regular" w:hAnsi="Raleway regular"/>
                  <w:sz w:val="20"/>
                  <w:szCs w:val="20"/>
                </w:rPr>
                <w:t>https://githu</w:t>
              </w:r>
              <w:r w:rsidRPr="001A36DD">
                <w:rPr>
                  <w:rStyle w:val="Hyperlink"/>
                  <w:rFonts w:ascii="Raleway regular" w:hAnsi="Raleway regular"/>
                  <w:sz w:val="20"/>
                  <w:szCs w:val="20"/>
                </w:rPr>
                <w:t>b</w:t>
              </w:r>
              <w:r w:rsidRPr="001A36DD">
                <w:rPr>
                  <w:rStyle w:val="Hyperlink"/>
                  <w:rFonts w:ascii="Raleway regular" w:hAnsi="Raleway regular"/>
                  <w:sz w:val="20"/>
                  <w:szCs w:val="20"/>
                </w:rPr>
                <w:t>.com/rishavb123/SmartRoom</w:t>
              </w:r>
            </w:hyperlink>
            <w:r>
              <w:rPr>
                <w:rFonts w:ascii="Raleway regular" w:hAnsi="Raleway regular"/>
                <w:color w:val="313131"/>
                <w:sz w:val="20"/>
                <w:szCs w:val="20"/>
              </w:rPr>
              <w:t xml:space="preserve"> </w:t>
            </w:r>
          </w:p>
          <w:p w14:paraId="654958C6" w14:textId="77777777" w:rsidR="00972067" w:rsidRDefault="00972067" w:rsidP="006421F9">
            <w:r>
              <w:t>I created a NodeJS express http server. I</w:t>
            </w:r>
            <w:r w:rsidR="003769AF">
              <w:t>t can</w:t>
            </w:r>
            <w:r>
              <w:t xml:space="preserve"> upload and download files using a basic webpage as the frontend. The server is also connected </w:t>
            </w:r>
            <w:r w:rsidR="003769AF">
              <w:t xml:space="preserve">to </w:t>
            </w:r>
            <w:r>
              <w:t>smart home devices</w:t>
            </w:r>
            <w:r w:rsidR="003769AF">
              <w:t xml:space="preserve"> on the network</w:t>
            </w:r>
            <w:r>
              <w:t xml:space="preserve">. Using different APIs for each device, I made the </w:t>
            </w:r>
            <w:r w:rsidR="003769AF">
              <w:t xml:space="preserve">household </w:t>
            </w:r>
            <w:r>
              <w:t xml:space="preserve">devices </w:t>
            </w:r>
            <w:r w:rsidR="003769AF">
              <w:t>such as</w:t>
            </w:r>
            <w:r>
              <w:t xml:space="preserve"> </w:t>
            </w:r>
            <w:r w:rsidR="003769AF">
              <w:t xml:space="preserve">smart </w:t>
            </w:r>
            <w:r>
              <w:t>thermostat</w:t>
            </w:r>
            <w:r w:rsidR="003769AF">
              <w:t xml:space="preserve"> </w:t>
            </w:r>
            <w:proofErr w:type="gramStart"/>
            <w:r w:rsidR="003769AF">
              <w:t>an</w:t>
            </w:r>
            <w:proofErr w:type="gramEnd"/>
            <w:r w:rsidR="003769AF">
              <w:t xml:space="preserve"> lights switch, </w:t>
            </w:r>
            <w:r>
              <w:t>voice controlled.</w:t>
            </w:r>
            <w:r w:rsidR="00261C94">
              <w:t xml:space="preserve"> </w:t>
            </w:r>
          </w:p>
          <w:p w14:paraId="49DF9273" w14:textId="77777777" w:rsidR="006421F9" w:rsidRDefault="006421F9" w:rsidP="00972067">
            <w:pPr>
              <w:pStyle w:val="ListBullet"/>
              <w:numPr>
                <w:ilvl w:val="0"/>
                <w:numId w:val="0"/>
              </w:numPr>
              <w:ind w:left="360" w:hanging="360"/>
              <w:rPr>
                <w:rFonts w:ascii="Raleway regular" w:hAnsi="Raleway regular"/>
                <w:color w:val="313131"/>
              </w:rPr>
            </w:pPr>
          </w:p>
          <w:p w14:paraId="21021C8C" w14:textId="77777777" w:rsidR="00261C94" w:rsidRPr="0082446C" w:rsidRDefault="00261C94" w:rsidP="00261C94">
            <w:pPr>
              <w:pStyle w:val="Heading2"/>
              <w:contextualSpacing w:val="0"/>
              <w:outlineLvl w:val="1"/>
              <w:rPr>
                <w:color w:val="595959" w:themeColor="text1" w:themeTint="A6"/>
                <w:sz w:val="22"/>
                <w:szCs w:val="24"/>
              </w:rPr>
            </w:pPr>
            <w:r w:rsidRPr="0082446C">
              <w:rPr>
                <w:color w:val="595959" w:themeColor="text1" w:themeTint="A6"/>
                <w:sz w:val="22"/>
                <w:szCs w:val="24"/>
              </w:rPr>
              <w:t>Security Camera</w:t>
            </w:r>
          </w:p>
          <w:p w14:paraId="690DE75F" w14:textId="77777777" w:rsidR="00261C94" w:rsidRPr="00EB585A" w:rsidRDefault="00EB585A" w:rsidP="00EB585A">
            <w:hyperlink r:id="rId14" w:history="1">
              <w:r w:rsidRPr="001A36DD">
                <w:rPr>
                  <w:rStyle w:val="Hyperlink"/>
                </w:rPr>
                <w:t>https://github.com/rishavb123/</w:t>
              </w:r>
              <w:r w:rsidRPr="001A36DD">
                <w:rPr>
                  <w:rStyle w:val="Hyperlink"/>
                </w:rPr>
                <w:t>S</w:t>
              </w:r>
              <w:r w:rsidRPr="001A36DD">
                <w:rPr>
                  <w:rStyle w:val="Hyperlink"/>
                </w:rPr>
                <w:t>ecuri</w:t>
              </w:r>
              <w:r w:rsidRPr="001A36DD">
                <w:rPr>
                  <w:rStyle w:val="Hyperlink"/>
                </w:rPr>
                <w:t>t</w:t>
              </w:r>
              <w:r w:rsidRPr="001A36DD">
                <w:rPr>
                  <w:rStyle w:val="Hyperlink"/>
                </w:rPr>
                <w:t>y_</w:t>
              </w:r>
              <w:r w:rsidRPr="001A36DD">
                <w:rPr>
                  <w:rStyle w:val="Hyperlink"/>
                </w:rPr>
                <w:t>C</w:t>
              </w:r>
              <w:r w:rsidRPr="001A36DD">
                <w:rPr>
                  <w:rStyle w:val="Hyperlink"/>
                </w:rPr>
                <w:t>amera</w:t>
              </w:r>
            </w:hyperlink>
            <w:r w:rsidR="00261C94" w:rsidRPr="00EB585A">
              <w:t xml:space="preserve"> </w:t>
            </w:r>
            <w:r w:rsidR="00261C94" w:rsidRPr="00EB585A">
              <w:t xml:space="preserve"> </w:t>
            </w:r>
          </w:p>
          <w:p w14:paraId="55721069" w14:textId="77777777" w:rsidR="00261C94" w:rsidRPr="00EB585A" w:rsidRDefault="00261C94" w:rsidP="00261C94">
            <w:r w:rsidRPr="00EB585A">
              <w:t xml:space="preserve">This is a security camera that I created using the OpenCV library in python. It detects motion and recognizes faces. When any motion is detected an email will be sent to me with information about the motion and a video of the motion. The security camera can also be controlled through a google form. I used the Google Sheets API for this after connecting the responses from the google form to a sheet. </w:t>
            </w:r>
          </w:p>
          <w:p w14:paraId="13EC7160" w14:textId="77777777" w:rsidR="00261C94" w:rsidRDefault="00261C94" w:rsidP="00261C94">
            <w:pPr>
              <w:pStyle w:val="ListBullet"/>
              <w:numPr>
                <w:ilvl w:val="0"/>
                <w:numId w:val="0"/>
              </w:numPr>
              <w:rPr>
                <w:rFonts w:ascii="Raleway regular" w:hAnsi="Raleway regular"/>
                <w:color w:val="313131"/>
              </w:rPr>
            </w:pPr>
          </w:p>
          <w:p w14:paraId="70C6328F" w14:textId="77777777" w:rsidR="00261C94" w:rsidRPr="0082446C" w:rsidRDefault="00261C94" w:rsidP="00261C94">
            <w:pPr>
              <w:pStyle w:val="Heading2"/>
              <w:contextualSpacing w:val="0"/>
              <w:outlineLvl w:val="1"/>
              <w:rPr>
                <w:color w:val="595959" w:themeColor="text1" w:themeTint="A6"/>
                <w:sz w:val="22"/>
                <w:szCs w:val="24"/>
              </w:rPr>
            </w:pPr>
            <w:r w:rsidRPr="0082446C">
              <w:rPr>
                <w:color w:val="595959" w:themeColor="text1" w:themeTint="A6"/>
                <w:sz w:val="22"/>
                <w:szCs w:val="24"/>
              </w:rPr>
              <w:t>Server Data</w:t>
            </w:r>
          </w:p>
          <w:p w14:paraId="7E8E8B1C" w14:textId="77777777" w:rsidR="00261C94" w:rsidRDefault="00EB585A" w:rsidP="00EB585A">
            <w:pPr>
              <w:rPr>
                <w:rFonts w:ascii="Raleway regular" w:hAnsi="Raleway regular"/>
                <w:color w:val="313131"/>
                <w:sz w:val="20"/>
                <w:szCs w:val="20"/>
              </w:rPr>
            </w:pPr>
            <w:hyperlink r:id="rId15" w:history="1">
              <w:r w:rsidRPr="001A36DD">
                <w:rPr>
                  <w:rStyle w:val="Hyperlink"/>
                </w:rPr>
                <w:t>https://github.com/risha</w:t>
              </w:r>
              <w:r w:rsidRPr="001A36DD">
                <w:rPr>
                  <w:rStyle w:val="Hyperlink"/>
                </w:rPr>
                <w:t>v</w:t>
              </w:r>
              <w:r w:rsidRPr="001A36DD">
                <w:rPr>
                  <w:rStyle w:val="Hyperlink"/>
                </w:rPr>
                <w:t>b123/S</w:t>
              </w:r>
              <w:r w:rsidRPr="001A36DD">
                <w:rPr>
                  <w:rStyle w:val="Hyperlink"/>
                </w:rPr>
                <w:t>erverData</w:t>
              </w:r>
            </w:hyperlink>
            <w:r w:rsidR="00261C94" w:rsidRPr="00EB585A">
              <w:t xml:space="preserve"> </w:t>
            </w:r>
            <w:r w:rsidR="00261C94" w:rsidRPr="00EB585A">
              <w:t xml:space="preserve">  </w:t>
            </w:r>
            <w:r w:rsidR="00261C94" w:rsidRPr="00EB585A">
              <w:t xml:space="preserve">| </w:t>
            </w:r>
            <w:hyperlink r:id="rId16" w:history="1">
              <w:r w:rsidRPr="001A36DD">
                <w:rPr>
                  <w:rStyle w:val="Hyperlink"/>
                </w:rPr>
                <w:t>https://da</w:t>
              </w:r>
              <w:r w:rsidRPr="001A36DD">
                <w:rPr>
                  <w:rStyle w:val="Hyperlink"/>
                </w:rPr>
                <w:t>t</w:t>
              </w:r>
              <w:r w:rsidRPr="001A36DD">
                <w:rPr>
                  <w:rStyle w:val="Hyperlink"/>
                </w:rPr>
                <w:t>a.bhagat.io</w:t>
              </w:r>
            </w:hyperlink>
            <w:r>
              <w:t xml:space="preserve"> </w:t>
            </w:r>
            <w:r w:rsidR="00261C94" w:rsidRPr="00EB585A">
              <w:t xml:space="preserve"> </w:t>
            </w:r>
          </w:p>
          <w:p w14:paraId="3D7BB86B" w14:textId="77777777" w:rsidR="006421F9" w:rsidRPr="00341BEE" w:rsidRDefault="00261C94" w:rsidP="006421F9">
            <w:pPr>
              <w:rPr>
                <w:rFonts w:ascii="Raleway regular" w:hAnsi="Raleway regular"/>
                <w:color w:val="313131"/>
              </w:rPr>
            </w:pPr>
            <w:r w:rsidRPr="00EB585A">
              <w:t>This is a web application that uses the React framework to display some JSON data on servers.</w:t>
            </w:r>
            <w:r w:rsidRPr="00EB585A">
              <w:t xml:space="preserve"> </w:t>
            </w:r>
            <w:r w:rsidRPr="00EB585A">
              <w:t xml:space="preserve">It has many features to modify, share, and export the data all on the web application. For further data analysis, I created a python server </w:t>
            </w:r>
            <w:r w:rsidR="00EB585A">
              <w:t>that</w:t>
            </w:r>
            <w:r w:rsidRPr="00EB585A">
              <w:t xml:space="preserve"> uses a machine learning algorithm called K-Nearest Neighbors and other analysis methods to predict and analyze the data. This application uses firebase to store data under </w:t>
            </w:r>
            <w:r w:rsidR="00EB585A">
              <w:t xml:space="preserve">user </w:t>
            </w:r>
            <w:r w:rsidRPr="00EB585A">
              <w:t>account.</w:t>
            </w:r>
            <w:r w:rsidR="006421F9" w:rsidRPr="00341BEE">
              <w:rPr>
                <w:rFonts w:ascii="Raleway regular" w:hAnsi="Raleway regular"/>
                <w:color w:val="313131"/>
              </w:rPr>
              <w:t xml:space="preserve"> </w:t>
            </w:r>
          </w:p>
        </w:tc>
      </w:tr>
    </w:tbl>
    <w:p w14:paraId="226472D8" w14:textId="77777777" w:rsidR="001D1606" w:rsidRPr="00CF1A49" w:rsidRDefault="0082446C" w:rsidP="001D1606">
      <w:pPr>
        <w:pStyle w:val="Heading1"/>
      </w:pPr>
      <w:r>
        <w:t xml:space="preserve">LEADERSHIP &amp; </w:t>
      </w:r>
      <w:r w:rsidR="00972067">
        <w:t>Activities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1606" w:rsidRPr="00CF1A49" w14:paraId="4DEA430C" w14:textId="77777777" w:rsidTr="00BC6DDD">
        <w:tc>
          <w:tcPr>
            <w:tcW w:w="9290" w:type="dxa"/>
          </w:tcPr>
          <w:p w14:paraId="02968F6E" w14:textId="77777777" w:rsidR="001D1606" w:rsidRPr="00CF1A49" w:rsidRDefault="006421F9" w:rsidP="00BC6DDD">
            <w:pPr>
              <w:pStyle w:val="Heading3"/>
              <w:contextualSpacing w:val="0"/>
              <w:outlineLvl w:val="2"/>
            </w:pPr>
            <w:r>
              <w:t>September 2016</w:t>
            </w:r>
            <w:r w:rsidR="001D1606" w:rsidRPr="00CF1A49">
              <w:t xml:space="preserve"> – </w:t>
            </w:r>
            <w:r>
              <w:t>Current</w:t>
            </w:r>
          </w:p>
          <w:p w14:paraId="650922F6" w14:textId="77777777" w:rsidR="001D1606" w:rsidRPr="0082446C" w:rsidRDefault="006421F9" w:rsidP="00BC6DDD">
            <w:pPr>
              <w:pStyle w:val="Heading2"/>
              <w:contextualSpacing w:val="0"/>
              <w:outlineLvl w:val="1"/>
              <w:rPr>
                <w:color w:val="auto"/>
              </w:rPr>
            </w:pPr>
            <w:r w:rsidRPr="0082446C">
              <w:rPr>
                <w:color w:val="auto"/>
              </w:rPr>
              <w:t>Computer Science Club</w:t>
            </w:r>
            <w:r w:rsidR="00E77FB0" w:rsidRPr="0082446C">
              <w:rPr>
                <w:color w:val="auto"/>
              </w:rPr>
              <w:t xml:space="preserve"> </w:t>
            </w:r>
            <w:r w:rsidR="0082446C" w:rsidRPr="0082446C">
              <w:rPr>
                <w:b w:val="0"/>
                <w:color w:val="auto"/>
              </w:rPr>
              <w:t>(</w:t>
            </w:r>
            <w:r w:rsidRPr="0082446C">
              <w:rPr>
                <w:b w:val="0"/>
                <w:color w:val="auto"/>
              </w:rPr>
              <w:t>officer</w:t>
            </w:r>
            <w:r w:rsidR="0082446C" w:rsidRPr="0082446C">
              <w:rPr>
                <w:b w:val="0"/>
                <w:color w:val="auto"/>
              </w:rPr>
              <w:t>)</w:t>
            </w:r>
          </w:p>
          <w:p w14:paraId="2A8F1375" w14:textId="77777777" w:rsidR="001D1606" w:rsidRPr="00CF1A49" w:rsidRDefault="00E77FB0" w:rsidP="00E77FB0">
            <w:pPr>
              <w:spacing w:after="200"/>
            </w:pPr>
            <w:r>
              <w:rPr>
                <w:lang w:val="fr-FR"/>
              </w:rPr>
              <w:t>I</w:t>
            </w:r>
            <w:r w:rsidR="006421F9">
              <w:rPr>
                <w:lang w:val="fr-FR"/>
              </w:rPr>
              <w:t xml:space="preserve"> teach students how to code in HTML, CSS, and JavaScript. </w:t>
            </w:r>
            <w:r>
              <w:rPr>
                <w:lang w:val="fr-FR"/>
              </w:rPr>
              <w:t xml:space="preserve">I personally run the backend for the club. I am currently managing and improving the club portal, the club’s registration, and working on an app for officers. </w:t>
            </w:r>
            <w:r w:rsidR="00FF3989">
              <w:rPr>
                <w:lang w:val="fr-FR"/>
              </w:rPr>
              <w:t xml:space="preserve">In addition, </w:t>
            </w:r>
            <w:r>
              <w:rPr>
                <w:lang w:val="fr-FR"/>
              </w:rPr>
              <w:t xml:space="preserve">I also teach </w:t>
            </w:r>
            <w:r w:rsidR="00FF3989">
              <w:rPr>
                <w:lang w:val="fr-FR"/>
              </w:rPr>
              <w:t xml:space="preserve">the </w:t>
            </w:r>
            <w:r>
              <w:rPr>
                <w:lang w:val="fr-FR"/>
              </w:rPr>
              <w:t xml:space="preserve">advanced section of the club. </w:t>
            </w:r>
          </w:p>
        </w:tc>
      </w:tr>
      <w:tr w:rsidR="001D1606" w:rsidRPr="00CF1A49" w14:paraId="45649DB2" w14:textId="77777777" w:rsidTr="00BC6DDD">
        <w:tc>
          <w:tcPr>
            <w:tcW w:w="9290" w:type="dxa"/>
            <w:tcMar>
              <w:top w:w="216" w:type="dxa"/>
            </w:tcMar>
          </w:tcPr>
          <w:p w14:paraId="2F1B1181" w14:textId="77777777" w:rsidR="001D1606" w:rsidRPr="00CF1A49" w:rsidRDefault="00E77FB0" w:rsidP="00BC6DDD">
            <w:pPr>
              <w:pStyle w:val="Heading3"/>
              <w:contextualSpacing w:val="0"/>
              <w:outlineLvl w:val="2"/>
            </w:pPr>
            <w:r>
              <w:t xml:space="preserve">April </w:t>
            </w:r>
            <w:r w:rsidR="006421F9">
              <w:t>20</w:t>
            </w:r>
            <w:r>
              <w:t>16</w:t>
            </w:r>
            <w:r w:rsidR="001D1606" w:rsidRPr="00CF1A49">
              <w:t xml:space="preserve"> – </w:t>
            </w:r>
            <w:r w:rsidR="006421F9">
              <w:t>current</w:t>
            </w:r>
          </w:p>
          <w:p w14:paraId="3C7B5C27" w14:textId="77777777" w:rsidR="001D1606" w:rsidRPr="0082446C" w:rsidRDefault="00E77FB0" w:rsidP="00BC6DDD">
            <w:pPr>
              <w:pStyle w:val="Heading2"/>
              <w:contextualSpacing w:val="0"/>
              <w:outlineLvl w:val="1"/>
              <w:rPr>
                <w:color w:val="auto"/>
              </w:rPr>
            </w:pPr>
            <w:r w:rsidRPr="0082446C">
              <w:rPr>
                <w:color w:val="auto"/>
              </w:rPr>
              <w:t xml:space="preserve">HACKSB </w:t>
            </w:r>
            <w:r w:rsidR="0082446C">
              <w:rPr>
                <w:color w:val="auto"/>
              </w:rPr>
              <w:t xml:space="preserve">- </w:t>
            </w:r>
            <w:r w:rsidRPr="0082446C">
              <w:rPr>
                <w:color w:val="auto"/>
              </w:rPr>
              <w:t>Hackathon</w:t>
            </w:r>
            <w:r w:rsidR="0082446C">
              <w:rPr>
                <w:color w:val="auto"/>
              </w:rPr>
              <w:t xml:space="preserve"> </w:t>
            </w:r>
            <w:r w:rsidR="0082446C" w:rsidRPr="0082446C">
              <w:rPr>
                <w:b w:val="0"/>
                <w:color w:val="auto"/>
              </w:rPr>
              <w:t>(</w:t>
            </w:r>
            <w:r w:rsidRPr="0082446C">
              <w:rPr>
                <w:b w:val="0"/>
                <w:color w:val="auto"/>
              </w:rPr>
              <w:t>Organizer</w:t>
            </w:r>
            <w:r w:rsidR="0082446C">
              <w:rPr>
                <w:b w:val="0"/>
                <w:color w:val="auto"/>
              </w:rPr>
              <w:t>)</w:t>
            </w:r>
          </w:p>
          <w:p w14:paraId="638B1949" w14:textId="77777777" w:rsidR="001D1606" w:rsidRDefault="00E77FB0" w:rsidP="00BC6DDD">
            <w:r>
              <w:t xml:space="preserve">I conducted hackathon along with </w:t>
            </w:r>
            <w:r w:rsidR="00777759">
              <w:t>a team of five</w:t>
            </w:r>
            <w:r>
              <w:t xml:space="preserve"> other Computer Science Club officers at the South Brunswick Pubic Library</w:t>
            </w:r>
            <w:r w:rsidR="00777759">
              <w:t xml:space="preserve"> </w:t>
            </w:r>
            <w:r w:rsidR="00777759">
              <w:t>to encourage students to pursue computer science and create projects</w:t>
            </w:r>
            <w:r>
              <w:t xml:space="preserve">. </w:t>
            </w:r>
            <w:r w:rsidR="00777759">
              <w:t xml:space="preserve">In addition, my role also consists of running </w:t>
            </w:r>
            <w:r>
              <w:t>the backend for the hackathon, including the registration,</w:t>
            </w:r>
            <w:r w:rsidR="00777759">
              <w:t xml:space="preserve"> auto-emailing, and more. </w:t>
            </w:r>
          </w:p>
          <w:p w14:paraId="36C21A2A" w14:textId="77777777" w:rsidR="00CE13C3" w:rsidRDefault="00CE13C3" w:rsidP="00777759">
            <w:pPr>
              <w:pStyle w:val="Heading3"/>
              <w:contextualSpacing w:val="0"/>
              <w:outlineLvl w:val="2"/>
            </w:pPr>
          </w:p>
          <w:p w14:paraId="7D608754" w14:textId="78B444D8" w:rsidR="00777759" w:rsidRPr="00CF1A49" w:rsidRDefault="00777759" w:rsidP="00777759">
            <w:pPr>
              <w:pStyle w:val="Heading3"/>
              <w:contextualSpacing w:val="0"/>
              <w:outlineLvl w:val="2"/>
            </w:pPr>
            <w:r>
              <w:t>2009</w:t>
            </w:r>
            <w:r w:rsidRPr="00CF1A49">
              <w:t xml:space="preserve"> – </w:t>
            </w:r>
            <w:r>
              <w:t>current</w:t>
            </w:r>
          </w:p>
          <w:p w14:paraId="7B34A4DD" w14:textId="77777777" w:rsidR="00777759" w:rsidRPr="0082446C" w:rsidRDefault="00777759" w:rsidP="00777759">
            <w:pPr>
              <w:pStyle w:val="Heading2"/>
              <w:contextualSpacing w:val="0"/>
              <w:outlineLvl w:val="1"/>
              <w:rPr>
                <w:color w:val="auto"/>
              </w:rPr>
            </w:pPr>
            <w:r w:rsidRPr="0082446C">
              <w:rPr>
                <w:color w:val="auto"/>
              </w:rPr>
              <w:t>martial arts</w:t>
            </w:r>
            <w:r w:rsidR="0082446C">
              <w:rPr>
                <w:color w:val="auto"/>
              </w:rPr>
              <w:t xml:space="preserve"> </w:t>
            </w:r>
            <w:r w:rsidR="0082446C" w:rsidRPr="0082446C">
              <w:rPr>
                <w:b w:val="0"/>
                <w:color w:val="auto"/>
              </w:rPr>
              <w:t>(</w:t>
            </w:r>
            <w:r w:rsidRPr="0082446C">
              <w:rPr>
                <w:rStyle w:val="SubtleReference"/>
                <w:color w:val="auto"/>
              </w:rPr>
              <w:t>Leadership team</w:t>
            </w:r>
            <w:r w:rsidR="0082446C">
              <w:rPr>
                <w:rStyle w:val="SubtleReference"/>
                <w:color w:val="auto"/>
              </w:rPr>
              <w:t>)</w:t>
            </w:r>
          </w:p>
          <w:p w14:paraId="12FDB48F" w14:textId="77777777" w:rsidR="00777759" w:rsidRDefault="00777759" w:rsidP="00777759">
            <w:r>
              <w:t>I am a second</w:t>
            </w:r>
            <w:r w:rsidR="0082446C">
              <w:t>-</w:t>
            </w:r>
            <w:r>
              <w:t>degree black belt at Master Peter’s Academy of Martial Arts. As a part of the leadership team, I instruct and help students to learn their curriculum way. I also build leadership qualities and character within myself and other students.</w:t>
            </w:r>
          </w:p>
          <w:p w14:paraId="79D66EDB" w14:textId="77777777" w:rsidR="00CE13C3" w:rsidRDefault="00CE13C3" w:rsidP="00CE13C3">
            <w:pPr>
              <w:pStyle w:val="Heading3"/>
              <w:contextualSpacing w:val="0"/>
              <w:outlineLvl w:val="2"/>
            </w:pPr>
          </w:p>
          <w:p w14:paraId="6EC327DC" w14:textId="42165749" w:rsidR="00CE13C3" w:rsidRPr="00CF1A49" w:rsidRDefault="00CE13C3" w:rsidP="00CE13C3">
            <w:pPr>
              <w:pStyle w:val="Heading3"/>
              <w:contextualSpacing w:val="0"/>
              <w:outlineLvl w:val="2"/>
            </w:pPr>
            <w:r>
              <w:t>20</w:t>
            </w:r>
            <w:r>
              <w:t>17</w:t>
            </w:r>
            <w:r w:rsidRPr="00CF1A49">
              <w:t xml:space="preserve"> – </w:t>
            </w:r>
            <w:r>
              <w:t>current</w:t>
            </w:r>
          </w:p>
          <w:p w14:paraId="4FDD273F" w14:textId="47F34C37" w:rsidR="00CE13C3" w:rsidRPr="0082446C" w:rsidRDefault="00CE13C3" w:rsidP="00CE13C3">
            <w:pPr>
              <w:pStyle w:val="Heading2"/>
              <w:contextualSpacing w:val="0"/>
              <w:outlineLvl w:val="1"/>
              <w:rPr>
                <w:color w:val="auto"/>
              </w:rPr>
            </w:pPr>
            <w:r>
              <w:rPr>
                <w:color w:val="auto"/>
              </w:rPr>
              <w:t>Marching Band</w:t>
            </w:r>
            <w:r>
              <w:rPr>
                <w:color w:val="auto"/>
              </w:rPr>
              <w:t xml:space="preserve"> </w:t>
            </w:r>
            <w:r w:rsidRPr="0082446C">
              <w:rPr>
                <w:b w:val="0"/>
                <w:color w:val="auto"/>
              </w:rPr>
              <w:t>(</w:t>
            </w:r>
            <w:r>
              <w:rPr>
                <w:b w:val="0"/>
                <w:color w:val="auto"/>
              </w:rPr>
              <w:t>Member</w:t>
            </w:r>
            <w:r>
              <w:rPr>
                <w:rStyle w:val="SubtleReference"/>
                <w:color w:val="auto"/>
              </w:rPr>
              <w:t>)</w:t>
            </w:r>
          </w:p>
          <w:p w14:paraId="2DA59C29" w14:textId="1D7FE683" w:rsidR="00CE13C3" w:rsidRDefault="00CE13C3" w:rsidP="00CE13C3">
            <w:r>
              <w:t>I play the baritone in the South Brunswick Viking Marching Band. Last year, our band won the state championship</w:t>
            </w:r>
            <w:r w:rsidR="00FC7575">
              <w:t xml:space="preserve"> award</w:t>
            </w:r>
            <w:r>
              <w:t xml:space="preserve">. </w:t>
            </w:r>
            <w:r w:rsidR="00FC7575">
              <w:t xml:space="preserve">In </w:t>
            </w:r>
            <w:r>
              <w:t>the band, we work together as a team to put on great show that is fully coordinated.</w:t>
            </w:r>
          </w:p>
        </w:tc>
      </w:tr>
      <w:bookmarkEnd w:id="0"/>
    </w:tbl>
    <w:p w14:paraId="40029679" w14:textId="77777777" w:rsidR="00B51D1B" w:rsidRPr="006E1507" w:rsidRDefault="00B51D1B" w:rsidP="00972067">
      <w:pPr>
        <w:pStyle w:val="Heading1"/>
      </w:pPr>
    </w:p>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AE02" w14:textId="77777777" w:rsidR="00B57F3F" w:rsidRDefault="00B57F3F" w:rsidP="0068194B">
      <w:r>
        <w:separator/>
      </w:r>
    </w:p>
    <w:p w14:paraId="7389749D" w14:textId="77777777" w:rsidR="00B57F3F" w:rsidRDefault="00B57F3F"/>
    <w:p w14:paraId="7B4BAED5" w14:textId="77777777" w:rsidR="00B57F3F" w:rsidRDefault="00B57F3F"/>
  </w:endnote>
  <w:endnote w:type="continuationSeparator" w:id="0">
    <w:p w14:paraId="2263C378" w14:textId="77777777" w:rsidR="00B57F3F" w:rsidRDefault="00B57F3F" w:rsidP="0068194B">
      <w:r>
        <w:continuationSeparator/>
      </w:r>
    </w:p>
    <w:p w14:paraId="684E8F49" w14:textId="77777777" w:rsidR="00B57F3F" w:rsidRDefault="00B57F3F"/>
    <w:p w14:paraId="28DBC24E" w14:textId="77777777" w:rsidR="00B57F3F" w:rsidRDefault="00B57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leway regular">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1A5B2B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67B77" w14:textId="77777777" w:rsidR="00B57F3F" w:rsidRDefault="00B57F3F" w:rsidP="0068194B">
      <w:r>
        <w:separator/>
      </w:r>
    </w:p>
    <w:p w14:paraId="3CEB705A" w14:textId="77777777" w:rsidR="00B57F3F" w:rsidRDefault="00B57F3F"/>
    <w:p w14:paraId="2F420AA8" w14:textId="77777777" w:rsidR="00B57F3F" w:rsidRDefault="00B57F3F"/>
  </w:footnote>
  <w:footnote w:type="continuationSeparator" w:id="0">
    <w:p w14:paraId="6DD6936D" w14:textId="77777777" w:rsidR="00B57F3F" w:rsidRDefault="00B57F3F" w:rsidP="0068194B">
      <w:r>
        <w:continuationSeparator/>
      </w:r>
    </w:p>
    <w:p w14:paraId="5BE29F6D" w14:textId="77777777" w:rsidR="00B57F3F" w:rsidRDefault="00B57F3F"/>
    <w:p w14:paraId="200B08EB" w14:textId="77777777" w:rsidR="00B57F3F" w:rsidRDefault="00B57F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9A5C6" w14:textId="47C337A2" w:rsidR="00FC7575" w:rsidRDefault="00FC7575">
    <w:pPr>
      <w:pStyle w:val="Header"/>
    </w:pPr>
    <w:r>
      <w:rPr>
        <w:noProof/>
      </w:rPr>
      <mc:AlternateContent>
        <mc:Choice Requires="wps">
          <w:drawing>
            <wp:anchor distT="0" distB="0" distL="114300" distR="114300" simplePos="0" relativeHeight="251659264" behindDoc="0" locked="0" layoutInCell="1" allowOverlap="1" wp14:anchorId="273A1F97" wp14:editId="2FEC321B">
              <wp:simplePos x="0" y="0"/>
              <wp:positionH relativeFrom="margin">
                <wp:posOffset>-619125</wp:posOffset>
              </wp:positionH>
              <wp:positionV relativeFrom="paragraph">
                <wp:posOffset>1133475</wp:posOffset>
              </wp:positionV>
              <wp:extent cx="7186613" cy="45719"/>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6613" cy="45719"/>
                      </a:xfrm>
                      <a:prstGeom prst="rect">
                        <a:avLst/>
                      </a:prstGeom>
                      <a:solidFill>
                        <a:srgbClr val="313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BF1BE" id="Rectangle 2" o:spid="_x0000_s1026" style="position:absolute;margin-left:-48.75pt;margin-top:89.25pt;width:565.9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" fillcolor="#313131" stroked="f">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4F96A28A"/>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7604525"/>
    <w:multiLevelType w:val="hybridMultilevel"/>
    <w:tmpl w:val="A288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CA"/>
    <w:rsid w:val="000001EF"/>
    <w:rsid w:val="00007322"/>
    <w:rsid w:val="00007728"/>
    <w:rsid w:val="00024584"/>
    <w:rsid w:val="00024730"/>
    <w:rsid w:val="00055E95"/>
    <w:rsid w:val="0007021F"/>
    <w:rsid w:val="000B1E21"/>
    <w:rsid w:val="000B2BA5"/>
    <w:rsid w:val="000B7ECA"/>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D1606"/>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1C94"/>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41BEE"/>
    <w:rsid w:val="003544E1"/>
    <w:rsid w:val="00366398"/>
    <w:rsid w:val="003769AF"/>
    <w:rsid w:val="003A0632"/>
    <w:rsid w:val="003A30E5"/>
    <w:rsid w:val="003A6ADF"/>
    <w:rsid w:val="003B5928"/>
    <w:rsid w:val="003D380F"/>
    <w:rsid w:val="003E160D"/>
    <w:rsid w:val="003E2318"/>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326E"/>
    <w:rsid w:val="005F4B91"/>
    <w:rsid w:val="005F55D2"/>
    <w:rsid w:val="0062312F"/>
    <w:rsid w:val="00625F2C"/>
    <w:rsid w:val="006421F9"/>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7759"/>
    <w:rsid w:val="0079206B"/>
    <w:rsid w:val="00796076"/>
    <w:rsid w:val="007C0566"/>
    <w:rsid w:val="007C606B"/>
    <w:rsid w:val="007E6A61"/>
    <w:rsid w:val="00801140"/>
    <w:rsid w:val="00803404"/>
    <w:rsid w:val="0082446C"/>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2067"/>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44076"/>
    <w:rsid w:val="00B50F99"/>
    <w:rsid w:val="00B51D1B"/>
    <w:rsid w:val="00B540F4"/>
    <w:rsid w:val="00B57F3F"/>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13C3"/>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77FB0"/>
    <w:rsid w:val="00E81CC5"/>
    <w:rsid w:val="00E85A87"/>
    <w:rsid w:val="00E85B4A"/>
    <w:rsid w:val="00E9528E"/>
    <w:rsid w:val="00EA5099"/>
    <w:rsid w:val="00EB585A"/>
    <w:rsid w:val="00EC1351"/>
    <w:rsid w:val="00EC4CBF"/>
    <w:rsid w:val="00EE2CA8"/>
    <w:rsid w:val="00EF17E8"/>
    <w:rsid w:val="00EF51D9"/>
    <w:rsid w:val="00F130DD"/>
    <w:rsid w:val="00F24884"/>
    <w:rsid w:val="00F337B9"/>
    <w:rsid w:val="00F476C4"/>
    <w:rsid w:val="00F61DF9"/>
    <w:rsid w:val="00F81960"/>
    <w:rsid w:val="00F8769D"/>
    <w:rsid w:val="00F9350C"/>
    <w:rsid w:val="00F94EB5"/>
    <w:rsid w:val="00F9624D"/>
    <w:rsid w:val="00FB31C1"/>
    <w:rsid w:val="00FB58F2"/>
    <w:rsid w:val="00FC6AEA"/>
    <w:rsid w:val="00FC7575"/>
    <w:rsid w:val="00FD3D13"/>
    <w:rsid w:val="00FE55A2"/>
    <w:rsid w:val="00FF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F1F5A"/>
  <w15:chartTrackingRefBased/>
  <w15:docId w15:val="{93CDD179-E771-48B1-9495-7976B3A1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qFormat/>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72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hagat.io" TargetMode="External"/><Relationship Id="rId13" Type="http://schemas.openxmlformats.org/officeDocument/2006/relationships/hyperlink" Target="https://github.com/rishavb123/SmartRo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ishav@bhagat.io" TargetMode="External"/><Relationship Id="rId12" Type="http://schemas.openxmlformats.org/officeDocument/2006/relationships/hyperlink" Target="https://github.com/rishavb123/HomeServ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ata.bhagat.io"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uralnetwork.bhagat.io" TargetMode="External"/><Relationship Id="rId5" Type="http://schemas.openxmlformats.org/officeDocument/2006/relationships/footnotes" Target="footnotes.xml"/><Relationship Id="rId15" Type="http://schemas.openxmlformats.org/officeDocument/2006/relationships/hyperlink" Target="https://github.com/rishavb123/ServerData" TargetMode="External"/><Relationship Id="rId10" Type="http://schemas.openxmlformats.org/officeDocument/2006/relationships/hyperlink" Target="https://github.com/rishavb123/NeuralNet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shavb123" TargetMode="External"/><Relationship Id="rId14" Type="http://schemas.openxmlformats.org/officeDocument/2006/relationships/hyperlink" Target="https://github.com/rishavb123/Security_Cam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b\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501209099140D5AFFD5862DB4FA202"/>
        <w:category>
          <w:name w:val="General"/>
          <w:gallery w:val="placeholder"/>
        </w:category>
        <w:types>
          <w:type w:val="bbPlcHdr"/>
        </w:types>
        <w:behaviors>
          <w:behavior w:val="content"/>
        </w:behaviors>
        <w:guid w:val="{D3601480-1339-4AD2-A9CA-9B56127B83C8}"/>
      </w:docPartPr>
      <w:docPartBody>
        <w:p w:rsidR="00000000" w:rsidRDefault="00B926F4">
          <w:pPr>
            <w:pStyle w:val="AD501209099140D5AFFD5862DB4FA202"/>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leway regular">
    <w:altName w:val="Trebuchet M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2"/>
    <w:rsid w:val="002A7F42"/>
    <w:rsid w:val="00B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2FEE4886942F7929D6A9711E9506D">
    <w:name w:val="6A32FEE4886942F7929D6A9711E9506D"/>
  </w:style>
  <w:style w:type="character" w:styleId="IntenseEmphasis">
    <w:name w:val="Intense Emphasis"/>
    <w:basedOn w:val="DefaultParagraphFont"/>
    <w:uiPriority w:val="2"/>
    <w:rPr>
      <w:b/>
      <w:iCs/>
      <w:color w:val="262626" w:themeColor="text1" w:themeTint="D9"/>
    </w:rPr>
  </w:style>
  <w:style w:type="paragraph" w:customStyle="1" w:styleId="7AD051895DCF45979C94B4BC9398E3BB">
    <w:name w:val="7AD051895DCF45979C94B4BC9398E3BB"/>
  </w:style>
  <w:style w:type="paragraph" w:customStyle="1" w:styleId="72666311D4CF4E47A4A78ECDA3364AA8">
    <w:name w:val="72666311D4CF4E47A4A78ECDA3364AA8"/>
  </w:style>
  <w:style w:type="paragraph" w:customStyle="1" w:styleId="186E5D7AA4B24881969C35EC080F5E20">
    <w:name w:val="186E5D7AA4B24881969C35EC080F5E20"/>
  </w:style>
  <w:style w:type="paragraph" w:customStyle="1" w:styleId="2C7B68786029475FAB091C4595879A0E">
    <w:name w:val="2C7B68786029475FAB091C4595879A0E"/>
  </w:style>
  <w:style w:type="paragraph" w:customStyle="1" w:styleId="CAB176065AB24C78A4CD170789A246FB">
    <w:name w:val="CAB176065AB24C78A4CD170789A246FB"/>
  </w:style>
  <w:style w:type="paragraph" w:customStyle="1" w:styleId="0D757CC0D0F646AE85966000A83F9D04">
    <w:name w:val="0D757CC0D0F646AE85966000A83F9D04"/>
  </w:style>
  <w:style w:type="paragraph" w:customStyle="1" w:styleId="DF2C830A3BC9475592FFE67E4B896964">
    <w:name w:val="DF2C830A3BC9475592FFE67E4B896964"/>
  </w:style>
  <w:style w:type="paragraph" w:customStyle="1" w:styleId="23D0A885F2874C32A1F5E8E43F2A2A15">
    <w:name w:val="23D0A885F2874C32A1F5E8E43F2A2A15"/>
  </w:style>
  <w:style w:type="paragraph" w:customStyle="1" w:styleId="985B9956DA924875BAAED81DE6717363">
    <w:name w:val="985B9956DA924875BAAED81DE6717363"/>
  </w:style>
  <w:style w:type="paragraph" w:customStyle="1" w:styleId="228F00010C2B471BA32D1D87F039F9F7">
    <w:name w:val="228F00010C2B471BA32D1D87F039F9F7"/>
  </w:style>
  <w:style w:type="paragraph" w:customStyle="1" w:styleId="6A89BCD7D5EF4A0D9C6ECC1C23CA9DDE">
    <w:name w:val="6A89BCD7D5EF4A0D9C6ECC1C23CA9DDE"/>
  </w:style>
  <w:style w:type="paragraph" w:customStyle="1" w:styleId="37EBE1226745458E9FB0871D0EF3D945">
    <w:name w:val="37EBE1226745458E9FB0871D0EF3D945"/>
  </w:style>
  <w:style w:type="paragraph" w:customStyle="1" w:styleId="51E32D57EF2F4CB0B4131D334C9DB05C">
    <w:name w:val="51E32D57EF2F4CB0B4131D334C9DB05C"/>
  </w:style>
  <w:style w:type="paragraph" w:customStyle="1" w:styleId="24F6D6F8F5AD4EE28CD28EE16FA07D22">
    <w:name w:val="24F6D6F8F5AD4EE28CD28EE16FA07D22"/>
  </w:style>
  <w:style w:type="character" w:styleId="SubtleReference">
    <w:name w:val="Subtle Reference"/>
    <w:basedOn w:val="DefaultParagraphFont"/>
    <w:uiPriority w:val="10"/>
    <w:qFormat/>
    <w:rsid w:val="002A7F42"/>
    <w:rPr>
      <w:b/>
      <w:caps w:val="0"/>
      <w:smallCaps/>
      <w:color w:val="595959" w:themeColor="text1" w:themeTint="A6"/>
    </w:rPr>
  </w:style>
  <w:style w:type="paragraph" w:customStyle="1" w:styleId="03C6FC2A49DA4A019EB395AAD2F9D552">
    <w:name w:val="03C6FC2A49DA4A019EB395AAD2F9D552"/>
  </w:style>
  <w:style w:type="paragraph" w:customStyle="1" w:styleId="7EC4D5CA503341BCA86146CD2EC6E48D">
    <w:name w:val="7EC4D5CA503341BCA86146CD2EC6E48D"/>
  </w:style>
  <w:style w:type="paragraph" w:customStyle="1" w:styleId="FBFA5D3A7E3942569CECD27356B83011">
    <w:name w:val="FBFA5D3A7E3942569CECD27356B83011"/>
  </w:style>
  <w:style w:type="paragraph" w:customStyle="1" w:styleId="86BD687D35F84D248749975DB2483AFD">
    <w:name w:val="86BD687D35F84D248749975DB2483AFD"/>
  </w:style>
  <w:style w:type="paragraph" w:customStyle="1" w:styleId="A3CABA1F26DA4AA693EBD6D9891E6CCA">
    <w:name w:val="A3CABA1F26DA4AA693EBD6D9891E6CCA"/>
  </w:style>
  <w:style w:type="paragraph" w:customStyle="1" w:styleId="E6BAA9B3E98C4241B3CDE7D8CC3BFBE5">
    <w:name w:val="E6BAA9B3E98C4241B3CDE7D8CC3BFBE5"/>
  </w:style>
  <w:style w:type="paragraph" w:customStyle="1" w:styleId="9BF6192B283B40DD8BB3AB0DD996A8CA">
    <w:name w:val="9BF6192B283B40DD8BB3AB0DD996A8CA"/>
  </w:style>
  <w:style w:type="paragraph" w:customStyle="1" w:styleId="AD501209099140D5AFFD5862DB4FA202">
    <w:name w:val="AD501209099140D5AFFD5862DB4FA202"/>
  </w:style>
  <w:style w:type="paragraph" w:customStyle="1" w:styleId="0C12F4E1094448CBB06225A3F99F547A">
    <w:name w:val="0C12F4E1094448CBB06225A3F99F547A"/>
  </w:style>
  <w:style w:type="paragraph" w:customStyle="1" w:styleId="B3E1A07A18A8484682B172E34552665A">
    <w:name w:val="B3E1A07A18A8484682B172E34552665A"/>
  </w:style>
  <w:style w:type="paragraph" w:customStyle="1" w:styleId="26F3F2B39CC649849E716553FD022971">
    <w:name w:val="26F3F2B39CC649849E716553FD022971"/>
  </w:style>
  <w:style w:type="paragraph" w:customStyle="1" w:styleId="2238B03CFCF245BB92DEA30111E31B69">
    <w:name w:val="2238B03CFCF245BB92DEA30111E31B69"/>
  </w:style>
  <w:style w:type="paragraph" w:customStyle="1" w:styleId="157B18E6FA1241D68B0C8DBDCEA72A1C">
    <w:name w:val="157B18E6FA1241D68B0C8DBDCEA72A1C"/>
  </w:style>
  <w:style w:type="paragraph" w:customStyle="1" w:styleId="60C38EAA582B4CDB8E4135BAFC5287AA">
    <w:name w:val="60C38EAA582B4CDB8E4135BAFC5287AA"/>
  </w:style>
  <w:style w:type="paragraph" w:customStyle="1" w:styleId="9E06AE640CDB4C1FBC13908063E8BF72">
    <w:name w:val="9E06AE640CDB4C1FBC13908063E8BF72"/>
  </w:style>
  <w:style w:type="paragraph" w:customStyle="1" w:styleId="966CF7BC79F24D6D91FDD38CE43D14EE">
    <w:name w:val="966CF7BC79F24D6D91FDD38CE43D14EE"/>
  </w:style>
  <w:style w:type="paragraph" w:customStyle="1" w:styleId="67A1D387424F4D4999FBA44660E95202">
    <w:name w:val="67A1D387424F4D4999FBA44660E95202"/>
  </w:style>
  <w:style w:type="paragraph" w:customStyle="1" w:styleId="9734F6B04BD3429EAFCA840BFCA8B9FD">
    <w:name w:val="9734F6B04BD3429EAFCA840BFCA8B9FD"/>
  </w:style>
  <w:style w:type="paragraph" w:customStyle="1" w:styleId="343B4161411047CA81ED93F55C9B1AB1">
    <w:name w:val="343B4161411047CA81ED93F55C9B1AB1"/>
  </w:style>
  <w:style w:type="paragraph" w:customStyle="1" w:styleId="4B8D09854AF84B7A87B80B21C5A30EF6">
    <w:name w:val="4B8D09854AF84B7A87B80B21C5A30EF6"/>
  </w:style>
  <w:style w:type="paragraph" w:customStyle="1" w:styleId="B781972C96C6461695787A3DA4331A8A">
    <w:name w:val="B781972C96C6461695787A3DA4331A8A"/>
  </w:style>
  <w:style w:type="paragraph" w:customStyle="1" w:styleId="A35CA1A2ACD14F4DB48A1C183558153D">
    <w:name w:val="A35CA1A2ACD14F4DB48A1C183558153D"/>
  </w:style>
  <w:style w:type="paragraph" w:customStyle="1" w:styleId="6D6604A5D17948CDB192CBDF78164A7F">
    <w:name w:val="6D6604A5D17948CDB192CBDF78164A7F"/>
  </w:style>
  <w:style w:type="paragraph" w:customStyle="1" w:styleId="3DB180103D73435B8B12429F8CBB93FB">
    <w:name w:val="3DB180103D73435B8B12429F8CBB93FB"/>
  </w:style>
  <w:style w:type="paragraph" w:customStyle="1" w:styleId="45792AA6555C4CB3AC2EC5A1D9E812CA">
    <w:name w:val="45792AA6555C4CB3AC2EC5A1D9E812CA"/>
  </w:style>
  <w:style w:type="paragraph" w:customStyle="1" w:styleId="F61D0DBD3C0E4958ADD46088B4949DF8">
    <w:name w:val="F61D0DBD3C0E4958ADD46088B4949DF8"/>
  </w:style>
  <w:style w:type="paragraph" w:customStyle="1" w:styleId="E9A04F22FA35482586BCA92897FAAE70">
    <w:name w:val="E9A04F22FA35482586BCA92897FAAE70"/>
    <w:rsid w:val="002A7F42"/>
  </w:style>
  <w:style w:type="paragraph" w:customStyle="1" w:styleId="F941BBAE1918488AB9D48DF223593815">
    <w:name w:val="F941BBAE1918488AB9D48DF223593815"/>
    <w:rsid w:val="002A7F42"/>
  </w:style>
  <w:style w:type="paragraph" w:customStyle="1" w:styleId="F9F1D81E27A74792AF91FF98B668777A">
    <w:name w:val="F9F1D81E27A74792AF91FF98B668777A"/>
    <w:rsid w:val="002A7F42"/>
  </w:style>
  <w:style w:type="paragraph" w:customStyle="1" w:styleId="90B1A76D9D1344428A44D8D51DADD152">
    <w:name w:val="90B1A76D9D1344428A44D8D51DADD152"/>
    <w:rsid w:val="002A7F42"/>
  </w:style>
  <w:style w:type="paragraph" w:customStyle="1" w:styleId="9B06B1BCC45043109DCE00BD9EB89F5A">
    <w:name w:val="9B06B1BCC45043109DCE00BD9EB89F5A"/>
    <w:rsid w:val="002A7F42"/>
  </w:style>
  <w:style w:type="paragraph" w:customStyle="1" w:styleId="7400FE53F80C4B31BA6B1A504BC6C450">
    <w:name w:val="7400FE53F80C4B31BA6B1A504BC6C450"/>
    <w:rsid w:val="002A7F42"/>
  </w:style>
  <w:style w:type="paragraph" w:customStyle="1" w:styleId="F03550C3A7904068AF3F03EC4A5DC568">
    <w:name w:val="F03550C3A7904068AF3F03EC4A5DC568"/>
    <w:rsid w:val="002A7F42"/>
  </w:style>
  <w:style w:type="paragraph" w:customStyle="1" w:styleId="BB743E77085B4B60A36F15FE1E7B3029">
    <w:name w:val="BB743E77085B4B60A36F15FE1E7B3029"/>
    <w:rsid w:val="002A7F42"/>
  </w:style>
  <w:style w:type="paragraph" w:customStyle="1" w:styleId="461C6240F172421C9F098173491BDA6D">
    <w:name w:val="461C6240F172421C9F098173491BDA6D"/>
    <w:rsid w:val="002A7F42"/>
  </w:style>
  <w:style w:type="paragraph" w:customStyle="1" w:styleId="F5823877EF144CC18F51A7434815CA81">
    <w:name w:val="F5823877EF144CC18F51A7434815CA81"/>
    <w:rsid w:val="002A7F42"/>
  </w:style>
  <w:style w:type="paragraph" w:customStyle="1" w:styleId="862286F137964A71982BFCCD11F7E822">
    <w:name w:val="862286F137964A71982BFCCD11F7E822"/>
    <w:rsid w:val="002A7F42"/>
  </w:style>
  <w:style w:type="paragraph" w:customStyle="1" w:styleId="55EB056DBE504D12B6B175957F95D063">
    <w:name w:val="55EB056DBE504D12B6B175957F95D063"/>
    <w:rsid w:val="002A7F42"/>
  </w:style>
  <w:style w:type="paragraph" w:customStyle="1" w:styleId="63969AD59CC14180BA83D880B0C442AC">
    <w:name w:val="63969AD59CC14180BA83D880B0C442AC"/>
    <w:rsid w:val="002A7F42"/>
  </w:style>
  <w:style w:type="paragraph" w:customStyle="1" w:styleId="10D3E8D955E948669BD271581DE9248E">
    <w:name w:val="10D3E8D955E948669BD271581DE9248E"/>
    <w:rsid w:val="002A7F42"/>
  </w:style>
  <w:style w:type="paragraph" w:customStyle="1" w:styleId="C257186DBCE240F588EF329746BA19B7">
    <w:name w:val="C257186DBCE240F588EF329746BA19B7"/>
    <w:rsid w:val="002A7F42"/>
  </w:style>
  <w:style w:type="paragraph" w:customStyle="1" w:styleId="FA8C37B6BA89442FB6AE9830BDA594B9">
    <w:name w:val="FA8C37B6BA89442FB6AE9830BDA594B9"/>
    <w:rsid w:val="002A7F42"/>
  </w:style>
  <w:style w:type="paragraph" w:customStyle="1" w:styleId="7F134DF1ACA14BDDB2EB0DC7607B8C09">
    <w:name w:val="7F134DF1ACA14BDDB2EB0DC7607B8C09"/>
    <w:rsid w:val="002A7F42"/>
  </w:style>
  <w:style w:type="paragraph" w:customStyle="1" w:styleId="8AB26AE3676A46E083B7EC495500B469">
    <w:name w:val="8AB26AE3676A46E083B7EC495500B469"/>
    <w:rsid w:val="002A7F42"/>
  </w:style>
  <w:style w:type="paragraph" w:customStyle="1" w:styleId="01BEF518A27740D2A0DDA1FE43045A5B">
    <w:name w:val="01BEF518A27740D2A0DDA1FE43045A5B"/>
    <w:rsid w:val="002A7F42"/>
  </w:style>
  <w:style w:type="paragraph" w:customStyle="1" w:styleId="7565295B3D5245559AD496F8FB0374DA">
    <w:name w:val="7565295B3D5245559AD496F8FB0374DA"/>
    <w:rsid w:val="002A7F42"/>
  </w:style>
  <w:style w:type="paragraph" w:customStyle="1" w:styleId="D467C629BF5949F9A27E5C6455C93FA7">
    <w:name w:val="D467C629BF5949F9A27E5C6455C93FA7"/>
    <w:rsid w:val="002A7F42"/>
  </w:style>
  <w:style w:type="paragraph" w:customStyle="1" w:styleId="77DFB833FC964097A87DFAFB5EEC1200">
    <w:name w:val="77DFB833FC964097A87DFAFB5EEC1200"/>
    <w:rsid w:val="002A7F42"/>
  </w:style>
  <w:style w:type="paragraph" w:customStyle="1" w:styleId="93DDB3B0C5014B3C981692B9FB8A3780">
    <w:name w:val="93DDB3B0C5014B3C981692B9FB8A3780"/>
    <w:rsid w:val="002A7F42"/>
  </w:style>
  <w:style w:type="paragraph" w:customStyle="1" w:styleId="C0710BE274D84C3A8B20B00BF0C49B89">
    <w:name w:val="C0710BE274D84C3A8B20B00BF0C49B89"/>
    <w:rsid w:val="002A7F42"/>
  </w:style>
  <w:style w:type="paragraph" w:customStyle="1" w:styleId="3C125A8A12034FBCBEAFC77CC46070EA">
    <w:name w:val="3C125A8A12034FBCBEAFC77CC46070EA"/>
    <w:rsid w:val="002A7F42"/>
  </w:style>
  <w:style w:type="paragraph" w:customStyle="1" w:styleId="32DA82FDAA96420296CBBB8D866F8CF2">
    <w:name w:val="32DA82FDAA96420296CBBB8D866F8CF2"/>
    <w:rsid w:val="002A7F42"/>
  </w:style>
  <w:style w:type="paragraph" w:customStyle="1" w:styleId="098E7BF20CEE4ABC899C81C8442F3860">
    <w:name w:val="098E7BF20CEE4ABC899C81C8442F3860"/>
    <w:rsid w:val="002A7F42"/>
  </w:style>
  <w:style w:type="paragraph" w:customStyle="1" w:styleId="207E623E608E4AE9AE6FF18DFDE4CF9C">
    <w:name w:val="207E623E608E4AE9AE6FF18DFDE4CF9C"/>
    <w:rsid w:val="002A7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161</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Bhagat</dc:creator>
  <cp:keywords/>
  <dc:description/>
  <cp:lastModifiedBy>Ajay Bhagat</cp:lastModifiedBy>
  <cp:revision>3</cp:revision>
  <dcterms:created xsi:type="dcterms:W3CDTF">2019-04-26T02:41:00Z</dcterms:created>
  <dcterms:modified xsi:type="dcterms:W3CDTF">2019-04-26T05:46:00Z</dcterms:modified>
  <cp:category/>
</cp:coreProperties>
</file>